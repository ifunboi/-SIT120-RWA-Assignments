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A53A60" w:rsidRPr="00A53A60" w:rsidRDefault="00A53A60" w:rsidP="00A53A60">
            <w:pPr>
              <w:pStyle w:val="Heading1"/>
            </w:pPr>
            <w:r>
              <w:t>Weekly Portfolio</w:t>
            </w:r>
          </w:p>
        </w:tc>
        <w:tc>
          <w:tcPr>
            <w:tcW w:w="5395" w:type="dxa"/>
          </w:tcPr>
          <w:p w:rsidR="00A81248" w:rsidRPr="003A798E" w:rsidRDefault="00A81248"/>
        </w:tc>
      </w:tr>
      <w:tr w:rsidR="00A81248" w:rsidRPr="003A798E" w:rsidTr="00FB65B8">
        <w:trPr>
          <w:trHeight w:val="8059"/>
        </w:trPr>
        <w:tc>
          <w:tcPr>
            <w:tcW w:w="5395" w:type="dxa"/>
          </w:tcPr>
          <w:p w:rsidR="00A81248" w:rsidRPr="003A798E" w:rsidRDefault="00A81248">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A8818EF"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A81248" w:rsidRPr="003A798E" w:rsidRDefault="00A81248"/>
        </w:tc>
      </w:tr>
      <w:tr w:rsidR="00A81248" w:rsidRPr="003A798E" w:rsidTr="00FB65B8">
        <w:trPr>
          <w:trHeight w:val="1299"/>
        </w:trPr>
        <w:tc>
          <w:tcPr>
            <w:tcW w:w="5395" w:type="dxa"/>
          </w:tcPr>
          <w:p w:rsidR="00A81248" w:rsidRPr="003A798E" w:rsidRDefault="00A81248"/>
        </w:tc>
        <w:tc>
          <w:tcPr>
            <w:tcW w:w="5395" w:type="dxa"/>
          </w:tcPr>
          <w:p w:rsidR="00A81248" w:rsidRPr="003A798E" w:rsidRDefault="00A81248" w:rsidP="00A81248">
            <w:pPr>
              <w:pStyle w:val="Heading2"/>
            </w:pPr>
          </w:p>
          <w:p w:rsidR="00A53A60" w:rsidRPr="00A53A60" w:rsidRDefault="00A53A60" w:rsidP="00A53A60">
            <w:pPr>
              <w:pStyle w:val="Heading2"/>
              <w:rPr>
                <w:sz w:val="36"/>
              </w:rPr>
            </w:pPr>
            <w:r w:rsidRPr="00A53A60">
              <w:rPr>
                <w:sz w:val="36"/>
              </w:rPr>
              <w:t xml:space="preserve">Responsive Web </w:t>
            </w:r>
            <w:r>
              <w:rPr>
                <w:sz w:val="36"/>
              </w:rPr>
              <w:t>Applications</w:t>
            </w:r>
          </w:p>
        </w:tc>
      </w:tr>
      <w:tr w:rsidR="00A81248" w:rsidRPr="003A798E" w:rsidTr="00FB65B8">
        <w:trPr>
          <w:trHeight w:val="1402"/>
        </w:trPr>
        <w:tc>
          <w:tcPr>
            <w:tcW w:w="5395" w:type="dxa"/>
          </w:tcPr>
          <w:p w:rsidR="00A81248" w:rsidRPr="00A53A60" w:rsidRDefault="00A81248">
            <w:pPr>
              <w:rPr>
                <w:sz w:val="36"/>
              </w:rPr>
            </w:pPr>
          </w:p>
        </w:tc>
        <w:tc>
          <w:tcPr>
            <w:tcW w:w="5395" w:type="dxa"/>
          </w:tcPr>
          <w:p w:rsidR="00A81248" w:rsidRPr="00A53A60" w:rsidRDefault="00A53A60" w:rsidP="00A81248">
            <w:pPr>
              <w:pStyle w:val="Heading2"/>
              <w:rPr>
                <w:sz w:val="36"/>
              </w:rPr>
            </w:pPr>
            <w:r>
              <w:rPr>
                <w:sz w:val="36"/>
              </w:rPr>
              <w:t>By Ashan Hewagama</w:t>
            </w:r>
            <w:r w:rsidR="00C66528" w:rsidRPr="00A53A60">
              <w:rPr>
                <w:sz w:val="36"/>
              </w:rPr>
              <w:t xml:space="preserve"> </w:t>
            </w:r>
          </w:p>
          <w:p w:rsidR="00A81248" w:rsidRDefault="00A53A60" w:rsidP="00A53A60">
            <w:pPr>
              <w:pStyle w:val="Heading2"/>
              <w:rPr>
                <w:rFonts w:ascii="Cambria" w:hAnsi="Cambria" w:cs="Calibri"/>
                <w:color w:val="000000"/>
                <w:lang w:bidi="si-LK"/>
              </w:rPr>
            </w:pPr>
            <w:r>
              <w:rPr>
                <w:rFonts w:ascii="Cambria" w:hAnsi="Cambria" w:cs="Calibri"/>
                <w:color w:val="000000"/>
                <w:lang w:bidi="si-LK"/>
              </w:rPr>
              <w:t>BSCP|CS|51|087</w:t>
            </w:r>
          </w:p>
          <w:p w:rsidR="00F16376" w:rsidRPr="00F16376" w:rsidRDefault="00F16376" w:rsidP="00F16376">
            <w:pPr>
              <w:rPr>
                <w:sz w:val="28"/>
              </w:rPr>
            </w:pPr>
            <w:r w:rsidRPr="00F16376">
              <w:rPr>
                <w:sz w:val="28"/>
              </w:rPr>
              <w:t xml:space="preserve">My GitHub link - </w:t>
            </w:r>
            <w:hyperlink r:id="rId11" w:history="1">
              <w:r w:rsidRPr="00F16376">
                <w:rPr>
                  <w:rStyle w:val="Hyperlink"/>
                  <w:sz w:val="28"/>
                </w:rPr>
                <w:t>My Github Repository</w:t>
              </w:r>
            </w:hyperlink>
            <w:r w:rsidRPr="00F16376">
              <w:rPr>
                <w:sz w:val="28"/>
              </w:rPr>
              <w:t xml:space="preserve"> </w:t>
            </w:r>
          </w:p>
          <w:p w:rsidR="00F16376" w:rsidRPr="00F16376" w:rsidRDefault="00F16376" w:rsidP="00F16376">
            <w:pPr>
              <w:rPr>
                <w:lang w:bidi="si-LK"/>
              </w:rPr>
            </w:pPr>
          </w:p>
        </w:tc>
      </w:tr>
    </w:tbl>
    <w:p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rsidTr="00A24793">
        <w:trPr>
          <w:trHeight w:val="441"/>
        </w:trPr>
        <w:tc>
          <w:tcPr>
            <w:tcW w:w="421"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21" w:type="dxa"/>
            <w:shd w:val="clear" w:color="auto" w:fill="EDF0F4" w:themeFill="accent3"/>
          </w:tcPr>
          <w:p w:rsidR="00A81248" w:rsidRPr="003A798E" w:rsidRDefault="00A81248"/>
        </w:tc>
      </w:tr>
      <w:tr w:rsidR="001205A1" w:rsidRPr="003A798E" w:rsidTr="00A24793">
        <w:trPr>
          <w:trHeight w:val="4599"/>
        </w:trPr>
        <w:tc>
          <w:tcPr>
            <w:tcW w:w="421" w:type="dxa"/>
            <w:shd w:val="clear" w:color="auto" w:fill="EDF0F4" w:themeFill="accent3"/>
          </w:tcPr>
          <w:p w:rsidR="001205A1" w:rsidRPr="003A798E" w:rsidRDefault="001205A1"/>
        </w:tc>
        <w:tc>
          <w:tcPr>
            <w:tcW w:w="9824" w:type="dxa"/>
            <w:gridSpan w:val="2"/>
            <w:shd w:val="clear" w:color="auto" w:fill="EDF0F4" w:themeFill="accent3"/>
          </w:tcPr>
          <w:p w:rsidR="001205A1" w:rsidRPr="003A798E" w:rsidRDefault="00A53A60" w:rsidP="00A53A60">
            <w:pPr>
              <w:pStyle w:val="Heading3"/>
              <w:jc w:val="center"/>
            </w:pPr>
            <w:r>
              <w:t>Content</w:t>
            </w:r>
          </w:p>
          <w:p w:rsidR="001205A1" w:rsidRPr="003A798E" w:rsidRDefault="001205A1" w:rsidP="001205A1">
            <w:pPr>
              <w:pStyle w:val="Heading4"/>
            </w:pPr>
          </w:p>
          <w:p w:rsidR="001205A1" w:rsidRDefault="008B3D52" w:rsidP="008B3D52">
            <w:pPr>
              <w:pStyle w:val="Heading4"/>
            </w:pPr>
            <w:r>
              <w:t>Week 1</w:t>
            </w:r>
            <w:r w:rsidR="007E39AB">
              <w:t>………………………………………………………………….Page 3</w:t>
            </w:r>
            <w:r>
              <w:t>-</w:t>
            </w:r>
            <w:r w:rsidR="007E39AB">
              <w:t>4</w:t>
            </w:r>
          </w:p>
          <w:p w:rsidR="008B3D52" w:rsidRDefault="008B3D52" w:rsidP="008B3D52">
            <w:pPr>
              <w:pStyle w:val="ListParagraph"/>
              <w:numPr>
                <w:ilvl w:val="0"/>
                <w:numId w:val="1"/>
              </w:numPr>
            </w:pPr>
            <w:r>
              <w:t>Responsive web apps</w:t>
            </w:r>
          </w:p>
          <w:p w:rsidR="008B3D52" w:rsidRDefault="008B3D52" w:rsidP="008B3D52">
            <w:pPr>
              <w:pStyle w:val="ListParagraph"/>
              <w:numPr>
                <w:ilvl w:val="0"/>
                <w:numId w:val="1"/>
              </w:numPr>
            </w:pPr>
            <w:r>
              <w:t>HTML</w:t>
            </w:r>
          </w:p>
          <w:p w:rsidR="008B3D52" w:rsidRPr="008B3D52" w:rsidRDefault="008B3D52" w:rsidP="008B3D52">
            <w:pPr>
              <w:pStyle w:val="ListParagraph"/>
              <w:numPr>
                <w:ilvl w:val="0"/>
                <w:numId w:val="1"/>
              </w:numPr>
            </w:pPr>
            <w:r>
              <w:t>CSS</w:t>
            </w:r>
          </w:p>
          <w:p w:rsidR="007E39AB" w:rsidRDefault="007E39AB" w:rsidP="007E39AB">
            <w:pPr>
              <w:pStyle w:val="Heading4"/>
            </w:pPr>
            <w:r>
              <w:t xml:space="preserve">Week 2………………………………………………………………….Page </w:t>
            </w:r>
            <w:r w:rsidR="00707B48">
              <w:t>6-8</w:t>
            </w:r>
          </w:p>
          <w:p w:rsidR="008B3D52" w:rsidRPr="008B3D52" w:rsidRDefault="007E39AB" w:rsidP="008B3D52">
            <w:pPr>
              <w:pStyle w:val="ListParagraph"/>
              <w:numPr>
                <w:ilvl w:val="0"/>
                <w:numId w:val="6"/>
              </w:numPr>
            </w:pPr>
            <w:r>
              <w:t>Javascript</w:t>
            </w:r>
          </w:p>
          <w:p w:rsidR="008B3D52" w:rsidRPr="008B3D52" w:rsidRDefault="008B3D52" w:rsidP="008B3D52"/>
        </w:tc>
        <w:tc>
          <w:tcPr>
            <w:tcW w:w="421" w:type="dxa"/>
            <w:shd w:val="clear" w:color="auto" w:fill="EDF0F4" w:themeFill="accent3"/>
          </w:tcPr>
          <w:p w:rsidR="001205A1" w:rsidRPr="003A798E" w:rsidRDefault="001205A1"/>
        </w:tc>
      </w:tr>
      <w:tr w:rsidR="001205A1" w:rsidRPr="003A798E" w:rsidTr="00A24793">
        <w:trPr>
          <w:trHeight w:val="8100"/>
        </w:trPr>
        <w:tc>
          <w:tcPr>
            <w:tcW w:w="421" w:type="dxa"/>
            <w:shd w:val="clear" w:color="auto" w:fill="EDF0F4" w:themeFill="accent3"/>
          </w:tcPr>
          <w:p w:rsidR="00A81248" w:rsidRPr="003A798E" w:rsidRDefault="00A81248"/>
        </w:tc>
        <w:tc>
          <w:tcPr>
            <w:tcW w:w="4912" w:type="dxa"/>
            <w:shd w:val="clear" w:color="auto" w:fill="EDF0F4" w:themeFill="accent3"/>
          </w:tcPr>
          <w:p w:rsidR="001205A1" w:rsidRPr="003A798E" w:rsidRDefault="001205A1" w:rsidP="00A53A60">
            <w:pPr>
              <w:pStyle w:val="Text"/>
            </w:pPr>
          </w:p>
        </w:tc>
        <w:tc>
          <w:tcPr>
            <w:tcW w:w="4912" w:type="dxa"/>
            <w:shd w:val="clear" w:color="auto" w:fill="EDF0F4" w:themeFill="accent3"/>
          </w:tcPr>
          <w:p w:rsidR="00A81248" w:rsidRPr="003A798E" w:rsidRDefault="00A81248" w:rsidP="00A24793">
            <w:pPr>
              <w:jc w:val="right"/>
            </w:pPr>
          </w:p>
        </w:tc>
        <w:tc>
          <w:tcPr>
            <w:tcW w:w="421" w:type="dxa"/>
            <w:shd w:val="clear" w:color="auto" w:fill="EDF0F4" w:themeFill="accent3"/>
          </w:tcPr>
          <w:p w:rsidR="00A81248" w:rsidRPr="003A798E" w:rsidRDefault="00A81248"/>
        </w:tc>
      </w:tr>
    </w:tbl>
    <w:p w:rsidR="00FB65B8" w:rsidRPr="003A798E" w:rsidRDefault="00FB65B8" w:rsidP="00A24793"/>
    <w:p w:rsidR="00A24793" w:rsidRPr="003A798E" w:rsidRDefault="00A24793" w:rsidP="00A24793"/>
    <w:p w:rsidR="008B3D52" w:rsidRDefault="008B3D52"/>
    <w:p w:rsidR="008B3D52" w:rsidRDefault="008B3D52" w:rsidP="008B3D52">
      <w:pPr>
        <w:jc w:val="center"/>
        <w:rPr>
          <w:b/>
          <w:sz w:val="28"/>
          <w:u w:val="single"/>
        </w:rPr>
      </w:pPr>
      <w:r w:rsidRPr="008B3D52">
        <w:rPr>
          <w:b/>
          <w:sz w:val="28"/>
          <w:u w:val="single"/>
        </w:rPr>
        <w:lastRenderedPageBreak/>
        <w:t>Week 1 summary</w:t>
      </w:r>
    </w:p>
    <w:p w:rsidR="008B3D52" w:rsidRDefault="008B3D52" w:rsidP="008B3D52">
      <w:pPr>
        <w:rPr>
          <w:b/>
          <w:sz w:val="28"/>
          <w:u w:val="single"/>
        </w:rPr>
      </w:pPr>
    </w:p>
    <w:p w:rsidR="008B3D52" w:rsidRDefault="008B3D52" w:rsidP="008B3D52">
      <w:r>
        <w:t>So in week one we have learnd what and how responsive web applications work and how to create our own web apps using Html(Hypertext Markup language) and CSS(</w:t>
      </w:r>
      <w:r w:rsidRPr="008B3D52">
        <w:t>Cascading Style Sheets</w:t>
      </w:r>
      <w:r>
        <w:t>) as a start.</w:t>
      </w:r>
    </w:p>
    <w:p w:rsidR="008B3D52" w:rsidRDefault="008B3D52" w:rsidP="008B3D52"/>
    <w:p w:rsidR="008B3D52" w:rsidRPr="00156F75" w:rsidRDefault="00156F75" w:rsidP="008B3D52">
      <w:pPr>
        <w:rPr>
          <w:u w:val="single"/>
        </w:rPr>
      </w:pPr>
      <w:r w:rsidRPr="00156F75">
        <w:rPr>
          <w:u w:val="single"/>
        </w:rPr>
        <w:t>Tags in HTML</w:t>
      </w:r>
    </w:p>
    <w:p w:rsidR="00156F75" w:rsidRDefault="00156F75" w:rsidP="008B3D52">
      <w:r>
        <w:tab/>
        <w:t>So the tages are like keywords which defins how the web browser will format and display the content, and with the help of html tags the web browers can say which is html and which is normal content.</w:t>
      </w:r>
    </w:p>
    <w:p w:rsidR="00156F75" w:rsidRDefault="00156F75" w:rsidP="008B3D52">
      <w:pPr>
        <w:rPr>
          <w:b/>
        </w:rPr>
      </w:pPr>
      <w:r>
        <w:tab/>
      </w:r>
      <w:r>
        <w:tab/>
        <w:t xml:space="preserve">HTML tags has 3 main parts, &lt;opening tag &gt; --- content----- &lt;/closing tag&gt; but in </w:t>
      </w:r>
      <w:r w:rsidRPr="00156F75">
        <w:rPr>
          <w:b/>
        </w:rPr>
        <w:t>some cases there are no closing tags</w:t>
      </w:r>
      <w:r w:rsidR="004908F0">
        <w:rPr>
          <w:b/>
        </w:rPr>
        <w:t xml:space="preserve">. </w:t>
      </w:r>
    </w:p>
    <w:p w:rsidR="004908F0" w:rsidRDefault="004908F0" w:rsidP="008B3D52">
      <w:pPr>
        <w:rPr>
          <w:b/>
        </w:rPr>
      </w:pPr>
    </w:p>
    <w:p w:rsidR="004908F0" w:rsidRPr="004908F0" w:rsidRDefault="004908F0" w:rsidP="004908F0">
      <w:pPr>
        <w:pStyle w:val="ListParagraph"/>
        <w:numPr>
          <w:ilvl w:val="0"/>
          <w:numId w:val="3"/>
        </w:numPr>
        <w:rPr>
          <w:sz w:val="22"/>
        </w:rPr>
      </w:pPr>
      <w:r w:rsidRPr="004908F0">
        <w:rPr>
          <w:sz w:val="22"/>
        </w:rPr>
        <w:t>All HTML tags must enclosed within &lt; &gt; these brackets.</w:t>
      </w:r>
    </w:p>
    <w:p w:rsidR="004908F0" w:rsidRPr="004908F0" w:rsidRDefault="004908F0" w:rsidP="004908F0">
      <w:pPr>
        <w:pStyle w:val="ListParagraph"/>
        <w:numPr>
          <w:ilvl w:val="0"/>
          <w:numId w:val="3"/>
        </w:numPr>
        <w:rPr>
          <w:sz w:val="22"/>
        </w:rPr>
      </w:pPr>
      <w:r w:rsidRPr="004908F0">
        <w:rPr>
          <w:sz w:val="22"/>
        </w:rPr>
        <w:t>Every tag in HTML perform different tasks.</w:t>
      </w:r>
    </w:p>
    <w:p w:rsidR="004908F0" w:rsidRDefault="004908F0" w:rsidP="004908F0">
      <w:pPr>
        <w:pStyle w:val="ListParagraph"/>
        <w:numPr>
          <w:ilvl w:val="0"/>
          <w:numId w:val="3"/>
        </w:numPr>
        <w:rPr>
          <w:sz w:val="22"/>
        </w:rPr>
      </w:pPr>
      <w:r w:rsidRPr="004908F0">
        <w:rPr>
          <w:sz w:val="22"/>
        </w:rPr>
        <w:t>If you have used an open tag &lt;tag&gt;, then you must use a close tag &lt;/tag&gt; (except some tags)</w:t>
      </w:r>
    </w:p>
    <w:p w:rsidR="004908F0" w:rsidRDefault="004908F0" w:rsidP="004908F0">
      <w:pPr>
        <w:rPr>
          <w:sz w:val="22"/>
        </w:rPr>
      </w:pPr>
    </w:p>
    <w:p w:rsidR="004908F0" w:rsidRDefault="004908F0" w:rsidP="004908F0">
      <w:pPr>
        <w:rPr>
          <w:sz w:val="22"/>
        </w:rPr>
      </w:pPr>
    </w:p>
    <w:p w:rsidR="004908F0" w:rsidRDefault="004908F0" w:rsidP="004908F0">
      <w:pPr>
        <w:rPr>
          <w:sz w:val="22"/>
        </w:rPr>
      </w:pPr>
    </w:p>
    <w:p w:rsidR="002F6CA0" w:rsidRDefault="004908F0" w:rsidP="004908F0">
      <w:pPr>
        <w:rPr>
          <w:sz w:val="22"/>
        </w:rPr>
      </w:pPr>
      <w:r>
        <w:rPr>
          <w:sz w:val="22"/>
        </w:rPr>
        <w:t>So when coding with html first we have to make the main tag which is &lt;html&gt; and then the&lt;head&gt; after that the &lt;body&gt; in the body is where we put all our content</w:t>
      </w:r>
      <w:r w:rsidR="002F6CA0">
        <w:rPr>
          <w:sz w:val="22"/>
        </w:rPr>
        <w:t>.</w:t>
      </w:r>
    </w:p>
    <w:p w:rsidR="002F6CA0" w:rsidRDefault="002F6CA0" w:rsidP="004908F0">
      <w:pPr>
        <w:rPr>
          <w:sz w:val="22"/>
        </w:rPr>
      </w:pPr>
    </w:p>
    <w:p w:rsidR="002F6CA0" w:rsidRDefault="002F6CA0" w:rsidP="004908F0">
      <w:pPr>
        <w:rPr>
          <w:sz w:val="22"/>
        </w:rPr>
      </w:pPr>
      <w:r>
        <w:rPr>
          <w:noProof/>
          <w:sz w:val="22"/>
        </w:rPr>
        <w:drawing>
          <wp:inline distT="0" distB="0" distL="0" distR="0">
            <wp:extent cx="6858000" cy="283186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8-05 123724.png"/>
                    <pic:cNvPicPr/>
                  </pic:nvPicPr>
                  <pic:blipFill>
                    <a:blip r:embed="rId12">
                      <a:extLst>
                        <a:ext uri="{28A0092B-C50C-407E-A947-70E740481C1C}">
                          <a14:useLocalDpi xmlns:a14="http://schemas.microsoft.com/office/drawing/2010/main" val="0"/>
                        </a:ext>
                      </a:extLst>
                    </a:blip>
                    <a:stretch>
                      <a:fillRect/>
                    </a:stretch>
                  </pic:blipFill>
                  <pic:spPr>
                    <a:xfrm>
                      <a:off x="0" y="0"/>
                      <a:ext cx="6888278" cy="2844372"/>
                    </a:xfrm>
                    <a:prstGeom prst="rect">
                      <a:avLst/>
                    </a:prstGeom>
                  </pic:spPr>
                </pic:pic>
              </a:graphicData>
            </a:graphic>
          </wp:inline>
        </w:drawing>
      </w:r>
    </w:p>
    <w:p w:rsidR="002F6CA0" w:rsidRDefault="002F6CA0" w:rsidP="004908F0">
      <w:pPr>
        <w:rPr>
          <w:sz w:val="22"/>
        </w:rPr>
      </w:pPr>
    </w:p>
    <w:p w:rsidR="002F6CA0" w:rsidRDefault="002F6CA0" w:rsidP="004908F0">
      <w:pPr>
        <w:rPr>
          <w:sz w:val="22"/>
        </w:rPr>
      </w:pPr>
    </w:p>
    <w:p w:rsidR="002F6CA0" w:rsidRDefault="002F6CA0" w:rsidP="002F6CA0">
      <w:pPr>
        <w:rPr>
          <w:sz w:val="22"/>
        </w:rPr>
      </w:pPr>
      <w:r w:rsidRPr="002F6CA0">
        <w:rPr>
          <w:sz w:val="22"/>
        </w:rPr>
        <w:t>Doctype</w:t>
      </w:r>
    </w:p>
    <w:p w:rsidR="002F6CA0" w:rsidRPr="002F6CA0" w:rsidRDefault="002F6CA0" w:rsidP="002F6CA0">
      <w:pPr>
        <w:rPr>
          <w:sz w:val="22"/>
        </w:rPr>
      </w:pPr>
    </w:p>
    <w:p w:rsidR="002F6CA0" w:rsidRPr="002F6CA0" w:rsidRDefault="002F6CA0" w:rsidP="002F6CA0">
      <w:pPr>
        <w:rPr>
          <w:sz w:val="20"/>
        </w:rPr>
      </w:pPr>
      <w:r w:rsidRPr="002F6CA0">
        <w:rPr>
          <w:sz w:val="20"/>
        </w:rPr>
        <w:t>● The &lt;!DOCTYPE&gt; declaration must be the very first thing in your HTML</w:t>
      </w:r>
    </w:p>
    <w:p w:rsidR="002F6CA0" w:rsidRPr="002F6CA0" w:rsidRDefault="002F6CA0" w:rsidP="002F6CA0">
      <w:pPr>
        <w:rPr>
          <w:sz w:val="20"/>
        </w:rPr>
      </w:pPr>
      <w:r w:rsidRPr="002F6CA0">
        <w:rPr>
          <w:sz w:val="20"/>
        </w:rPr>
        <w:t>document, before the &lt;html&gt; tag.</w:t>
      </w:r>
    </w:p>
    <w:p w:rsidR="002F6CA0" w:rsidRPr="002F6CA0" w:rsidRDefault="002F6CA0" w:rsidP="002F6CA0">
      <w:pPr>
        <w:rPr>
          <w:sz w:val="20"/>
        </w:rPr>
      </w:pPr>
    </w:p>
    <w:p w:rsidR="002F6CA0" w:rsidRPr="002F6CA0" w:rsidRDefault="002F6CA0" w:rsidP="002F6CA0">
      <w:pPr>
        <w:rPr>
          <w:sz w:val="20"/>
        </w:rPr>
      </w:pPr>
      <w:r w:rsidRPr="002F6CA0">
        <w:rPr>
          <w:sz w:val="20"/>
        </w:rPr>
        <w:t>● The &lt;!DOCTYPE&gt; declaration is not an HTML tag; it is an instruction to the</w:t>
      </w:r>
    </w:p>
    <w:p w:rsidR="002F6CA0" w:rsidRPr="002F6CA0" w:rsidRDefault="002F6CA0" w:rsidP="002F6CA0">
      <w:pPr>
        <w:rPr>
          <w:sz w:val="20"/>
        </w:rPr>
      </w:pPr>
      <w:r w:rsidRPr="002F6CA0">
        <w:rPr>
          <w:sz w:val="20"/>
        </w:rPr>
        <w:t>web browser about what version of HTML the page is written in.</w:t>
      </w: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F16376" w:rsidRDefault="00F16376" w:rsidP="004908F0">
      <w:pPr>
        <w:rPr>
          <w:sz w:val="22"/>
        </w:rPr>
      </w:pPr>
      <w:r w:rsidRPr="00F16376">
        <w:rPr>
          <w:b/>
          <w:sz w:val="22"/>
        </w:rPr>
        <w:t>so lests talk about some basic tags</w:t>
      </w:r>
      <w:r>
        <w:rPr>
          <w:sz w:val="22"/>
        </w:rPr>
        <w:t xml:space="preserve">, </w:t>
      </w:r>
      <w:r w:rsidR="002F6CA0">
        <w:rPr>
          <w:sz w:val="22"/>
        </w:rPr>
        <w:t>or text formating tags…</w:t>
      </w:r>
    </w:p>
    <w:p w:rsidR="00F16376" w:rsidRDefault="00F16376" w:rsidP="004908F0">
      <w:pPr>
        <w:rPr>
          <w:sz w:val="22"/>
        </w:rPr>
      </w:pPr>
      <w:r>
        <w:rPr>
          <w:sz w:val="22"/>
        </w:rPr>
        <w:tab/>
      </w:r>
    </w:p>
    <w:p w:rsidR="004908F0" w:rsidRPr="004908F0" w:rsidRDefault="00F16376" w:rsidP="00F16376">
      <w:pPr>
        <w:jc w:val="center"/>
        <w:rPr>
          <w:sz w:val="22"/>
        </w:rPr>
      </w:pPr>
      <w:r>
        <w:rPr>
          <w:noProof/>
          <w:sz w:val="22"/>
        </w:rPr>
        <w:drawing>
          <wp:inline distT="0" distB="0" distL="0" distR="0">
            <wp:extent cx="4871258" cy="17974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8-05 113257.png"/>
                    <pic:cNvPicPr/>
                  </pic:nvPicPr>
                  <pic:blipFill>
                    <a:blip r:embed="rId13">
                      <a:extLst>
                        <a:ext uri="{28A0092B-C50C-407E-A947-70E740481C1C}">
                          <a14:useLocalDpi xmlns:a14="http://schemas.microsoft.com/office/drawing/2010/main" val="0"/>
                        </a:ext>
                      </a:extLst>
                    </a:blip>
                    <a:stretch>
                      <a:fillRect/>
                    </a:stretch>
                  </pic:blipFill>
                  <pic:spPr>
                    <a:xfrm>
                      <a:off x="0" y="0"/>
                      <a:ext cx="4923816" cy="1816797"/>
                    </a:xfrm>
                    <a:prstGeom prst="rect">
                      <a:avLst/>
                    </a:prstGeom>
                  </pic:spPr>
                </pic:pic>
              </a:graphicData>
            </a:graphic>
          </wp:inline>
        </w:drawing>
      </w:r>
    </w:p>
    <w:p w:rsidR="004908F0" w:rsidRDefault="004908F0" w:rsidP="004908F0">
      <w:pPr>
        <w:pStyle w:val="ListParagraph"/>
        <w:ind w:left="1444"/>
      </w:pPr>
    </w:p>
    <w:p w:rsidR="002F6CA0" w:rsidRDefault="00F16376" w:rsidP="008B3D52">
      <w:pPr>
        <w:rPr>
          <w:sz w:val="22"/>
        </w:rPr>
      </w:pPr>
      <w:r w:rsidRPr="00F16376">
        <w:rPr>
          <w:sz w:val="22"/>
        </w:rPr>
        <w:t xml:space="preserve">So the </w:t>
      </w:r>
      <w:r>
        <w:rPr>
          <w:sz w:val="22"/>
        </w:rPr>
        <w:t xml:space="preserve">the &lt;h1&gt; tag is for the heading </w:t>
      </w:r>
      <w:r w:rsidR="002F6CA0">
        <w:rPr>
          <w:sz w:val="22"/>
        </w:rPr>
        <w:t xml:space="preserve">,and </w:t>
      </w:r>
      <w:r>
        <w:rPr>
          <w:sz w:val="22"/>
        </w:rPr>
        <w:t>there are six sizes &lt;h1&gt; being the biggest and &lt;h6&gt; being the samllest</w:t>
      </w:r>
      <w:r w:rsidR="002F6CA0">
        <w:rPr>
          <w:sz w:val="22"/>
        </w:rPr>
        <w:t>.</w:t>
      </w:r>
    </w:p>
    <w:p w:rsidR="002F6CA0" w:rsidRDefault="002F6CA0" w:rsidP="008B3D52">
      <w:pPr>
        <w:rPr>
          <w:sz w:val="22"/>
        </w:rPr>
      </w:pPr>
    </w:p>
    <w:p w:rsidR="002F6CA0" w:rsidRDefault="002F6CA0" w:rsidP="008B3D52">
      <w:pPr>
        <w:rPr>
          <w:sz w:val="22"/>
        </w:rPr>
      </w:pPr>
      <w:r w:rsidRPr="00037FEB">
        <w:rPr>
          <w:b/>
          <w:sz w:val="22"/>
        </w:rPr>
        <w:t>Comments</w:t>
      </w:r>
      <w:r>
        <w:rPr>
          <w:sz w:val="22"/>
        </w:rPr>
        <w:t xml:space="preserve"> – to add an comment in html we use this &lt;!-- The comment here --&gt;</w:t>
      </w:r>
    </w:p>
    <w:p w:rsidR="002F6CA0" w:rsidRDefault="002F6CA0" w:rsidP="008B3D52">
      <w:pPr>
        <w:rPr>
          <w:sz w:val="22"/>
        </w:rPr>
      </w:pPr>
    </w:p>
    <w:p w:rsidR="002F6CA0" w:rsidRDefault="002F6CA0" w:rsidP="008B3D52">
      <w:pPr>
        <w:rPr>
          <w:sz w:val="22"/>
        </w:rPr>
      </w:pPr>
      <w:r w:rsidRPr="00037FEB">
        <w:rPr>
          <w:b/>
          <w:sz w:val="22"/>
        </w:rPr>
        <w:t>Inserting images</w:t>
      </w:r>
      <w:r>
        <w:rPr>
          <w:sz w:val="22"/>
        </w:rPr>
        <w:t xml:space="preserve"> – to insert an image we use the tag &lt;img&gt; and unlike other tags this tag does not hav an close tag , </w:t>
      </w:r>
    </w:p>
    <w:p w:rsidR="00037FEB" w:rsidRDefault="00037FEB" w:rsidP="008B3D52">
      <w:pPr>
        <w:rPr>
          <w:sz w:val="22"/>
        </w:rPr>
      </w:pPr>
    </w:p>
    <w:p w:rsidR="00037FEB" w:rsidRDefault="00037FEB" w:rsidP="00037FEB">
      <w:pPr>
        <w:pStyle w:val="ListParagraph"/>
        <w:numPr>
          <w:ilvl w:val="0"/>
          <w:numId w:val="4"/>
        </w:numPr>
        <w:rPr>
          <w:sz w:val="22"/>
        </w:rPr>
      </w:pPr>
      <w:r w:rsidRPr="00037FEB">
        <w:rPr>
          <w:sz w:val="22"/>
        </w:rPr>
        <w:t>Type &lt;img src = “image.ext”&gt;, where image.ext indicates the location of the</w:t>
      </w:r>
      <w:r>
        <w:rPr>
          <w:sz w:val="22"/>
        </w:rPr>
        <w:t xml:space="preserve"> </w:t>
      </w:r>
      <w:r w:rsidRPr="00037FEB">
        <w:rPr>
          <w:sz w:val="22"/>
        </w:rPr>
        <w:t>image file</w:t>
      </w:r>
    </w:p>
    <w:p w:rsidR="00037FEB" w:rsidRDefault="00037FEB" w:rsidP="00037FEB">
      <w:pPr>
        <w:pStyle w:val="ListParagraph"/>
        <w:numPr>
          <w:ilvl w:val="0"/>
          <w:numId w:val="4"/>
        </w:numPr>
        <w:rPr>
          <w:sz w:val="22"/>
        </w:rPr>
      </w:pPr>
      <w:r w:rsidRPr="00037FEB">
        <w:rPr>
          <w:sz w:val="22"/>
        </w:rPr>
        <w:t>The width=n and height=n attributes can be used to adjust the size of animage</w:t>
      </w:r>
      <w:r>
        <w:rPr>
          <w:sz w:val="22"/>
        </w:rPr>
        <w:t>+</w:t>
      </w:r>
    </w:p>
    <w:p w:rsidR="00037FEB" w:rsidRDefault="00037FEB" w:rsidP="00037FEB">
      <w:pPr>
        <w:ind w:left="360"/>
        <w:rPr>
          <w:sz w:val="22"/>
        </w:rPr>
      </w:pPr>
    </w:p>
    <w:p w:rsidR="00037FEB" w:rsidRPr="00037FEB" w:rsidRDefault="00037FEB" w:rsidP="00037FEB">
      <w:pPr>
        <w:ind w:left="360"/>
        <w:rPr>
          <w:sz w:val="22"/>
        </w:rPr>
      </w:pPr>
      <w:r>
        <w:rPr>
          <w:noProof/>
          <w:sz w:val="22"/>
        </w:rPr>
        <w:drawing>
          <wp:inline distT="0" distB="0" distL="0" distR="0">
            <wp:extent cx="6483516" cy="43226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8-05 124520.png"/>
                    <pic:cNvPicPr/>
                  </pic:nvPicPr>
                  <pic:blipFill>
                    <a:blip r:embed="rId14">
                      <a:extLst>
                        <a:ext uri="{28A0092B-C50C-407E-A947-70E740481C1C}">
                          <a14:useLocalDpi xmlns:a14="http://schemas.microsoft.com/office/drawing/2010/main" val="0"/>
                        </a:ext>
                      </a:extLst>
                    </a:blip>
                    <a:stretch>
                      <a:fillRect/>
                    </a:stretch>
                  </pic:blipFill>
                  <pic:spPr>
                    <a:xfrm>
                      <a:off x="0" y="0"/>
                      <a:ext cx="6876776" cy="458481"/>
                    </a:xfrm>
                    <a:prstGeom prst="rect">
                      <a:avLst/>
                    </a:prstGeom>
                  </pic:spPr>
                </pic:pic>
              </a:graphicData>
            </a:graphic>
          </wp:inline>
        </w:drawing>
      </w:r>
    </w:p>
    <w:p w:rsidR="00037FEB" w:rsidRDefault="002F6CA0" w:rsidP="008B3D52">
      <w:pPr>
        <w:rPr>
          <w:sz w:val="22"/>
        </w:rPr>
      </w:pPr>
      <w:r>
        <w:rPr>
          <w:sz w:val="22"/>
        </w:rPr>
        <w:t xml:space="preserve"> </w:t>
      </w:r>
    </w:p>
    <w:p w:rsidR="008B3D52" w:rsidRPr="00037FEB" w:rsidRDefault="00037FEB" w:rsidP="008B3D52">
      <w:pPr>
        <w:rPr>
          <w:b/>
          <w:sz w:val="22"/>
        </w:rPr>
      </w:pPr>
      <w:r w:rsidRPr="00037FEB">
        <w:rPr>
          <w:b/>
          <w:sz w:val="22"/>
        </w:rPr>
        <w:t>Altrnate Text</w:t>
      </w:r>
    </w:p>
    <w:p w:rsidR="00037FEB" w:rsidRDefault="00037FEB" w:rsidP="008B3D52">
      <w:pPr>
        <w:rPr>
          <w:sz w:val="22"/>
        </w:rPr>
      </w:pPr>
      <w:r>
        <w:rPr>
          <w:sz w:val="22"/>
        </w:rPr>
        <w:tab/>
      </w:r>
    </w:p>
    <w:p w:rsidR="00037FEB" w:rsidRPr="00037FEB" w:rsidRDefault="00037FEB" w:rsidP="00037FEB">
      <w:pPr>
        <w:pStyle w:val="ListParagraph"/>
        <w:numPr>
          <w:ilvl w:val="0"/>
          <w:numId w:val="5"/>
        </w:numPr>
        <w:rPr>
          <w:sz w:val="22"/>
        </w:rPr>
      </w:pPr>
      <w:r w:rsidRPr="00037FEB">
        <w:rPr>
          <w:sz w:val="22"/>
        </w:rPr>
        <w:t>Some browsers don’t support images. In this case, the ALT attribute can be</w:t>
      </w:r>
    </w:p>
    <w:p w:rsidR="00037FEB" w:rsidRPr="00037FEB" w:rsidRDefault="00037FEB" w:rsidP="00037FEB">
      <w:pPr>
        <w:rPr>
          <w:sz w:val="22"/>
        </w:rPr>
      </w:pPr>
      <w:r>
        <w:rPr>
          <w:sz w:val="22"/>
        </w:rPr>
        <w:t xml:space="preserve">              </w:t>
      </w:r>
      <w:r w:rsidRPr="00037FEB">
        <w:rPr>
          <w:sz w:val="22"/>
        </w:rPr>
        <w:t>used to create text that appears instead of the image.</w:t>
      </w:r>
    </w:p>
    <w:p w:rsidR="00037FEB" w:rsidRPr="00037FEB" w:rsidRDefault="00037FEB" w:rsidP="00037FEB">
      <w:pPr>
        <w:ind w:firstLine="720"/>
        <w:rPr>
          <w:sz w:val="22"/>
        </w:rPr>
      </w:pPr>
      <w:r w:rsidRPr="00037FEB">
        <w:rPr>
          <w:sz w:val="22"/>
        </w:rPr>
        <w:t>Example:</w:t>
      </w:r>
    </w:p>
    <w:p w:rsidR="00037FEB" w:rsidRPr="00037FEB" w:rsidRDefault="00037FEB" w:rsidP="00037FEB">
      <w:pPr>
        <w:ind w:left="1440" w:firstLine="720"/>
        <w:rPr>
          <w:sz w:val="22"/>
        </w:rPr>
      </w:pPr>
      <w:r>
        <w:rPr>
          <w:sz w:val="22"/>
        </w:rPr>
        <w:t>&lt;img src=“dog</w:t>
      </w:r>
      <w:r w:rsidRPr="00037FEB">
        <w:rPr>
          <w:sz w:val="22"/>
        </w:rPr>
        <w:t>.</w:t>
      </w:r>
      <w:r>
        <w:rPr>
          <w:sz w:val="22"/>
        </w:rPr>
        <w:t>jpg” alt = “Picture of a Dog</w:t>
      </w:r>
      <w:r w:rsidRPr="00037FEB">
        <w:rPr>
          <w:sz w:val="22"/>
        </w:rPr>
        <w:t>”&gt;</w:t>
      </w:r>
    </w:p>
    <w:p w:rsidR="00037FEB" w:rsidRDefault="00037FEB" w:rsidP="00037FEB">
      <w:pPr>
        <w:rPr>
          <w:b/>
          <w:sz w:val="22"/>
        </w:rPr>
      </w:pPr>
      <w:r w:rsidRPr="00037FEB">
        <w:rPr>
          <w:b/>
          <w:sz w:val="22"/>
        </w:rPr>
        <w:t>Links</w:t>
      </w:r>
    </w:p>
    <w:p w:rsidR="00037FEB" w:rsidRPr="00037FEB" w:rsidRDefault="00037FEB" w:rsidP="00037FEB">
      <w:pPr>
        <w:rPr>
          <w:b/>
          <w:sz w:val="22"/>
        </w:rPr>
      </w:pPr>
    </w:p>
    <w:p w:rsidR="00037FEB" w:rsidRPr="00037FEB" w:rsidRDefault="00037FEB" w:rsidP="00037FEB">
      <w:pPr>
        <w:rPr>
          <w:sz w:val="22"/>
        </w:rPr>
      </w:pPr>
      <w:r w:rsidRPr="00037FEB">
        <w:rPr>
          <w:sz w:val="22"/>
        </w:rPr>
        <w:t>• A link lets you move from one page to another, play movies and sound, send</w:t>
      </w:r>
    </w:p>
    <w:p w:rsidR="00037FEB" w:rsidRPr="00037FEB" w:rsidRDefault="00037FEB" w:rsidP="00037FEB">
      <w:pPr>
        <w:rPr>
          <w:sz w:val="22"/>
        </w:rPr>
      </w:pPr>
      <w:r w:rsidRPr="00037FEB">
        <w:rPr>
          <w:sz w:val="22"/>
        </w:rPr>
        <w:t xml:space="preserve">   email, download files, and more....</w:t>
      </w:r>
    </w:p>
    <w:p w:rsidR="00037FEB" w:rsidRPr="00037FEB" w:rsidRDefault="00037FEB" w:rsidP="00037FEB">
      <w:pPr>
        <w:rPr>
          <w:sz w:val="22"/>
        </w:rPr>
      </w:pPr>
      <w:r w:rsidRPr="00037FEB">
        <w:rPr>
          <w:sz w:val="22"/>
        </w:rPr>
        <w:t>• A link has three parts: a destination, a label, and a target</w:t>
      </w:r>
    </w:p>
    <w:p w:rsidR="00037FEB" w:rsidRPr="00037FEB" w:rsidRDefault="00037FEB" w:rsidP="00037FEB">
      <w:pPr>
        <w:rPr>
          <w:sz w:val="22"/>
        </w:rPr>
      </w:pPr>
      <w:r w:rsidRPr="00037FEB">
        <w:rPr>
          <w:sz w:val="22"/>
        </w:rPr>
        <w:t>• To create a link type</w:t>
      </w:r>
    </w:p>
    <w:p w:rsidR="00037FEB" w:rsidRPr="00037FEB" w:rsidRDefault="00037FEB" w:rsidP="00037FEB">
      <w:pPr>
        <w:rPr>
          <w:sz w:val="22"/>
        </w:rPr>
      </w:pPr>
    </w:p>
    <w:p w:rsidR="002F6CA0" w:rsidRPr="00037FEB" w:rsidRDefault="00037FEB" w:rsidP="00037FEB">
      <w:pPr>
        <w:rPr>
          <w:sz w:val="22"/>
        </w:rPr>
      </w:pPr>
      <w:r w:rsidRPr="00037FEB">
        <w:rPr>
          <w:sz w:val="22"/>
        </w:rPr>
        <w:t>&lt;a href=“page.html”&gt; label &lt;/a&gt;</w:t>
      </w:r>
    </w:p>
    <w:p w:rsidR="00037FEB" w:rsidRDefault="00037FEB" w:rsidP="008B3D52">
      <w:pPr>
        <w:rPr>
          <w:b/>
          <w:u w:val="single"/>
        </w:rPr>
      </w:pPr>
    </w:p>
    <w:p w:rsidR="00037FEB" w:rsidRDefault="00037FEB" w:rsidP="008B3D52">
      <w:pPr>
        <w:rPr>
          <w:b/>
          <w:u w:val="single"/>
        </w:rPr>
      </w:pPr>
      <w:r>
        <w:rPr>
          <w:b/>
          <w:noProof/>
          <w:u w:val="single"/>
        </w:rPr>
        <w:drawing>
          <wp:inline distT="0" distB="0" distL="0" distR="0">
            <wp:extent cx="6858000" cy="191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8-05 125219.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91770"/>
                    </a:xfrm>
                    <a:prstGeom prst="rect">
                      <a:avLst/>
                    </a:prstGeom>
                  </pic:spPr>
                </pic:pic>
              </a:graphicData>
            </a:graphic>
          </wp:inline>
        </w:drawing>
      </w:r>
    </w:p>
    <w:p w:rsidR="00037FEB" w:rsidRDefault="00037FEB" w:rsidP="008B3D52">
      <w:pPr>
        <w:rPr>
          <w:b/>
          <w:u w:val="single"/>
        </w:rPr>
      </w:pPr>
    </w:p>
    <w:p w:rsidR="00037FEB" w:rsidRDefault="00037FEB" w:rsidP="008B3D52">
      <w:pPr>
        <w:rPr>
          <w:b/>
          <w:u w:val="single"/>
        </w:rPr>
      </w:pPr>
    </w:p>
    <w:p w:rsidR="00037FEB" w:rsidRDefault="00037FEB" w:rsidP="008B3D52">
      <w:pPr>
        <w:rPr>
          <w:b/>
          <w:u w:val="single"/>
        </w:rPr>
      </w:pPr>
    </w:p>
    <w:p w:rsidR="00037FEB" w:rsidRDefault="00037FEB" w:rsidP="008B3D52">
      <w:pPr>
        <w:rPr>
          <w:b/>
          <w:u w:val="single"/>
        </w:rPr>
      </w:pPr>
    </w:p>
    <w:p w:rsidR="00037FEB" w:rsidRDefault="00037FEB" w:rsidP="008B3D52">
      <w:pPr>
        <w:rPr>
          <w:b/>
          <w:u w:val="single"/>
        </w:rPr>
      </w:pPr>
    </w:p>
    <w:p w:rsidR="003910ED" w:rsidRPr="003910ED" w:rsidRDefault="003910ED" w:rsidP="003910ED">
      <w:pPr>
        <w:jc w:val="center"/>
        <w:rPr>
          <w:rFonts w:ascii="Arial Black" w:eastAsia="Calibri" w:hAnsi="Arial Black" w:cs="Times New Roman"/>
          <w:sz w:val="28"/>
          <w:szCs w:val="28"/>
          <w:u w:val="single"/>
        </w:rPr>
      </w:pPr>
      <w:r w:rsidRPr="003910ED">
        <w:rPr>
          <w:rFonts w:ascii="Arial Black" w:eastAsia="Calibri" w:hAnsi="Arial Black" w:cs="Times New Roman"/>
          <w:sz w:val="28"/>
          <w:szCs w:val="28"/>
          <w:u w:val="single"/>
        </w:rPr>
        <w:t>CSS ( Cascading Style Sheets )</w:t>
      </w:r>
    </w:p>
    <w:p w:rsidR="003910ED" w:rsidRPr="003910ED" w:rsidRDefault="003910ED" w:rsidP="003910ED">
      <w:pPr>
        <w:rPr>
          <w:rFonts w:ascii="Arial" w:eastAsia="Times New Roman" w:hAnsi="Arial" w:cs="Arial"/>
          <w:color w:val="000000"/>
          <w:sz w:val="22"/>
          <w:szCs w:val="22"/>
          <w:shd w:val="clear" w:color="auto" w:fill="FFFFFF"/>
        </w:rPr>
      </w:pPr>
    </w:p>
    <w:p w:rsidR="003910ED" w:rsidRPr="003910ED" w:rsidRDefault="003910ED" w:rsidP="003910ED">
      <w:pPr>
        <w:rPr>
          <w:rFonts w:ascii="Arial" w:eastAsia="Times New Roman" w:hAnsi="Arial" w:cs="Arial"/>
          <w:color w:val="000000"/>
          <w:sz w:val="22"/>
          <w:szCs w:val="22"/>
          <w:shd w:val="clear" w:color="auto" w:fill="FFFFFF"/>
        </w:rPr>
      </w:pPr>
      <w:r w:rsidRPr="003910ED">
        <w:rPr>
          <w:rFonts w:ascii="Arial" w:eastAsia="Times New Roman" w:hAnsi="Arial" w:cs="Arial"/>
          <w:color w:val="000000"/>
          <w:sz w:val="22"/>
          <w:szCs w:val="22"/>
          <w:shd w:val="clear" w:color="auto" w:fill="FFFFFF"/>
        </w:rPr>
        <w:t>Cascading Style Sheet, or CSS. A text file with an extension is a typical CSS file. css and consists of a number of instructions or rules. These guidelines specify how to show in HTML.</w:t>
      </w:r>
    </w:p>
    <w:p w:rsidR="003910ED" w:rsidRPr="003910ED" w:rsidRDefault="003910ED" w:rsidP="003910ED">
      <w:pPr>
        <w:rPr>
          <w:rFonts w:ascii="Arial" w:eastAsia="Times New Roman" w:hAnsi="Arial" w:cs="Arial"/>
          <w:color w:val="000000"/>
        </w:rPr>
      </w:pPr>
    </w:p>
    <w:p w:rsidR="003910ED" w:rsidRPr="003910ED" w:rsidRDefault="003910ED" w:rsidP="003910ED">
      <w:pPr>
        <w:rPr>
          <w:rFonts w:ascii="Calibri" w:eastAsia="Calibri" w:hAnsi="Calibri" w:cs="Times New Roman"/>
          <w:sz w:val="22"/>
          <w:szCs w:val="22"/>
        </w:rPr>
      </w:pPr>
      <w:r w:rsidRPr="003910ED">
        <w:rPr>
          <w:rFonts w:ascii="Calibri" w:eastAsia="Calibri" w:hAnsi="Calibri" w:cs="Times New Roman"/>
          <w:sz w:val="22"/>
          <w:szCs w:val="22"/>
        </w:rPr>
        <w:t xml:space="preserve">HTML and CSS work together to produce beautiful and functional Web sites </w:t>
      </w:r>
    </w:p>
    <w:p w:rsidR="003910ED" w:rsidRPr="003910ED" w:rsidRDefault="003910ED" w:rsidP="003910ED">
      <w:pPr>
        <w:rPr>
          <w:rFonts w:ascii="Calibri" w:eastAsia="Calibri" w:hAnsi="Calibri" w:cs="Times New Roman"/>
          <w:sz w:val="22"/>
          <w:szCs w:val="22"/>
        </w:rPr>
      </w:pPr>
      <w:r w:rsidRPr="003910ED">
        <w:rPr>
          <w:rFonts w:ascii="Calibri" w:eastAsia="Calibri" w:hAnsi="Calibri" w:cs="Times New Roman"/>
          <w:sz w:val="22"/>
          <w:szCs w:val="22"/>
        </w:rPr>
        <w:t xml:space="preserve">● HTML = structure </w:t>
      </w:r>
    </w:p>
    <w:p w:rsidR="003910ED" w:rsidRPr="003910ED" w:rsidRDefault="003910ED" w:rsidP="003910ED">
      <w:pPr>
        <w:rPr>
          <w:rFonts w:ascii="Arial" w:eastAsia="Times New Roman" w:hAnsi="Arial" w:cs="Arial"/>
          <w:color w:val="000000"/>
        </w:rPr>
      </w:pPr>
      <w:r w:rsidRPr="003910ED">
        <w:rPr>
          <w:rFonts w:ascii="Calibri" w:eastAsia="Calibri" w:hAnsi="Calibri" w:cs="Times New Roman"/>
          <w:sz w:val="22"/>
          <w:szCs w:val="22"/>
        </w:rPr>
        <w:t>● CSS = style</w:t>
      </w:r>
    </w:p>
    <w:p w:rsidR="003910ED" w:rsidRPr="003910ED" w:rsidRDefault="003910ED" w:rsidP="003910ED">
      <w:pPr>
        <w:rPr>
          <w:rFonts w:ascii="Arial" w:eastAsia="Times New Roman" w:hAnsi="Arial" w:cs="Arial"/>
          <w:color w:val="000000"/>
        </w:rPr>
      </w:pP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There are 3 ways to attach CSS to a page:</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1. External Style Sheet: Best used to control styling on multiple pages.</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&lt;link rel="stylesheet" type="text/css" media="all" href="css/styles.css" /&gt;</w:t>
      </w:r>
    </w:p>
    <w:p w:rsidR="003910ED" w:rsidRPr="003910ED" w:rsidRDefault="003910ED" w:rsidP="003910ED">
      <w:pPr>
        <w:rPr>
          <w:rFonts w:ascii="Arial" w:eastAsia="Times New Roman" w:hAnsi="Arial" w:cs="Arial"/>
          <w:color w:val="000000"/>
          <w:sz w:val="22"/>
          <w:szCs w:val="22"/>
        </w:rPr>
      </w:pP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2. Internal Style Sheet: Best used to control styling on one page.</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 xml:space="preserve"> &lt;style type=“text/css”&gt; h1 {color: red}</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 xml:space="preserve"> &lt;/style&gt; Attaching a Style Sheet</w:t>
      </w:r>
    </w:p>
    <w:p w:rsidR="003910ED" w:rsidRPr="003910ED" w:rsidRDefault="003910ED" w:rsidP="003910ED">
      <w:pPr>
        <w:rPr>
          <w:rFonts w:ascii="Arial" w:eastAsia="Times New Roman" w:hAnsi="Arial" w:cs="Arial"/>
          <w:color w:val="000000"/>
          <w:sz w:val="22"/>
          <w:szCs w:val="22"/>
        </w:rPr>
      </w:pP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 xml:space="preserve">3. Inline Style Sheet*: CSS is not attached in the &lt;header&gt; but is used directly </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within HTML tags.</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&lt;p style=“color:red”&gt;</w:t>
      </w:r>
    </w:p>
    <w:p w:rsid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Some Text&lt;/p&gt;</w:t>
      </w:r>
    </w:p>
    <w:p w:rsidR="007E39AB" w:rsidRDefault="007E39AB" w:rsidP="003910ED">
      <w:pPr>
        <w:rPr>
          <w:rFonts w:ascii="Arial" w:eastAsia="Times New Roman" w:hAnsi="Arial" w:cs="Arial"/>
          <w:color w:val="000000"/>
          <w:sz w:val="22"/>
          <w:szCs w:val="22"/>
        </w:rPr>
      </w:pPr>
    </w:p>
    <w:p w:rsidR="007E39AB" w:rsidRDefault="007E39AB" w:rsidP="003910ED">
      <w:pPr>
        <w:rPr>
          <w:rFonts w:ascii="Arial" w:eastAsia="Times New Roman" w:hAnsi="Arial" w:cs="Arial"/>
          <w:color w:val="000000"/>
          <w:sz w:val="22"/>
          <w:szCs w:val="22"/>
        </w:rPr>
      </w:pPr>
    </w:p>
    <w:p w:rsidR="007E39AB" w:rsidRPr="003910ED" w:rsidRDefault="007E39AB" w:rsidP="003910ED">
      <w:pPr>
        <w:rPr>
          <w:rFonts w:ascii="Arial" w:eastAsia="Times New Roman" w:hAnsi="Arial" w:cs="Arial"/>
          <w:color w:val="000000"/>
          <w:sz w:val="22"/>
          <w:szCs w:val="22"/>
        </w:rPr>
      </w:pPr>
    </w:p>
    <w:p w:rsidR="003910ED" w:rsidRPr="003910ED" w:rsidRDefault="003910ED" w:rsidP="003910ED">
      <w:pPr>
        <w:rPr>
          <w:rFonts w:ascii="Arial" w:eastAsia="Times New Roman" w:hAnsi="Arial" w:cs="Arial"/>
          <w:color w:val="252525"/>
          <w:shd w:val="clear" w:color="auto" w:fill="FFFFFF"/>
        </w:rPr>
      </w:pPr>
    </w:p>
    <w:p w:rsidR="00037FEB" w:rsidRDefault="00037FEB"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7E39AB" w:rsidRDefault="007E39AB">
      <w:pPr>
        <w:rPr>
          <w:b/>
          <w:i/>
          <w:u w:val="single"/>
        </w:rPr>
      </w:pPr>
    </w:p>
    <w:p w:rsidR="007E39AB" w:rsidRDefault="007E39AB" w:rsidP="007E39AB">
      <w:pPr>
        <w:jc w:val="center"/>
        <w:rPr>
          <w:b/>
          <w:sz w:val="28"/>
          <w:u w:val="single"/>
        </w:rPr>
      </w:pPr>
      <w:r w:rsidRPr="007E39AB">
        <w:rPr>
          <w:b/>
          <w:sz w:val="28"/>
          <w:u w:val="single"/>
        </w:rPr>
        <w:lastRenderedPageBreak/>
        <w:t xml:space="preserve">Week 2 Summary </w:t>
      </w:r>
    </w:p>
    <w:p w:rsidR="007E39AB" w:rsidRDefault="007E39AB" w:rsidP="007E39AB">
      <w:pPr>
        <w:rPr>
          <w:b/>
          <w:sz w:val="28"/>
          <w:u w:val="single"/>
        </w:rPr>
      </w:pPr>
    </w:p>
    <w:p w:rsidR="007E39AB" w:rsidRDefault="007E39AB" w:rsidP="007E39AB">
      <w:pPr>
        <w:rPr>
          <w:b/>
          <w:sz w:val="28"/>
          <w:u w:val="single"/>
        </w:rPr>
      </w:pPr>
    </w:p>
    <w:p w:rsidR="007E39AB" w:rsidRPr="007E39AB" w:rsidRDefault="007E39AB" w:rsidP="007E39AB">
      <w:pPr>
        <w:pStyle w:val="ListParagraph"/>
        <w:numPr>
          <w:ilvl w:val="0"/>
          <w:numId w:val="7"/>
        </w:numPr>
        <w:rPr>
          <w:b/>
          <w:sz w:val="28"/>
          <w:u w:val="single"/>
        </w:rPr>
      </w:pPr>
      <w:r w:rsidRPr="007E39AB">
        <w:rPr>
          <w:b/>
          <w:sz w:val="28"/>
          <w:u w:val="single"/>
        </w:rPr>
        <w:t xml:space="preserve">Javascript </w:t>
      </w:r>
    </w:p>
    <w:p w:rsidR="006376BD" w:rsidRDefault="007E39AB" w:rsidP="007E39AB">
      <w:pPr>
        <w:ind w:left="720" w:firstLine="720"/>
      </w:pPr>
      <w:r>
        <w:t xml:space="preserve">So in week 2 we talk about </w:t>
      </w:r>
      <w:r>
        <w:rPr>
          <w:b/>
        </w:rPr>
        <w:t xml:space="preserve">Javascript, </w:t>
      </w:r>
      <w:r>
        <w:t>so Javascript is an text-based programig language used on</w:t>
      </w:r>
      <w:r w:rsidR="006376BD">
        <w:t xml:space="preserve"> both</w:t>
      </w:r>
      <w:r>
        <w:t xml:space="preserve"> client-side and sever-side to make </w:t>
      </w:r>
      <w:r w:rsidR="006376BD">
        <w:t>our web pages more interractive. While HTML and CSS give Sturcture and style to web pages , Javascript gives the interractve elements that engage an user. Nowadays the use of JS is so high almost every web page in the internet has JS elemnts embeded in them.</w:t>
      </w:r>
    </w:p>
    <w:p w:rsidR="006376BD" w:rsidRDefault="006376BD" w:rsidP="007E39AB">
      <w:pPr>
        <w:ind w:left="720" w:firstLine="720"/>
      </w:pPr>
    </w:p>
    <w:p w:rsidR="00B92247" w:rsidRDefault="00B92247" w:rsidP="00B92247">
      <w:r w:rsidRPr="00B92247">
        <w:t>Three ways of using JavaScript in a web page :</w:t>
      </w:r>
    </w:p>
    <w:p w:rsidR="00B92247" w:rsidRPr="00B92247" w:rsidRDefault="00B92247" w:rsidP="00B92247"/>
    <w:p w:rsidR="00B92247" w:rsidRPr="00B92247" w:rsidRDefault="00B92247" w:rsidP="00B92247">
      <w:pPr>
        <w:rPr>
          <w:b/>
        </w:rPr>
      </w:pPr>
      <w:r w:rsidRPr="00B92247">
        <w:rPr>
          <w:b/>
        </w:rPr>
        <w:t xml:space="preserve"> External JavaScript –</w:t>
      </w:r>
    </w:p>
    <w:p w:rsidR="00B92247" w:rsidRDefault="00B92247" w:rsidP="00B92247">
      <w:pPr>
        <w:ind w:left="720" w:firstLine="720"/>
      </w:pPr>
    </w:p>
    <w:p w:rsidR="00B92247" w:rsidRDefault="00B92247" w:rsidP="00B92247">
      <w:pPr>
        <w:pStyle w:val="ListParagraph"/>
        <w:numPr>
          <w:ilvl w:val="0"/>
          <w:numId w:val="5"/>
        </w:numPr>
      </w:pPr>
      <w:r w:rsidRPr="00B92247">
        <w:t>External JavaScripts are scripts that are written and saved in a separate document</w:t>
      </w:r>
    </w:p>
    <w:p w:rsidR="00B92247" w:rsidRPr="00B92247" w:rsidRDefault="00B92247" w:rsidP="00B92247">
      <w:pPr>
        <w:pStyle w:val="ListParagraph"/>
      </w:pPr>
      <w:r>
        <w:rPr>
          <w:noProof/>
        </w:rPr>
        <w:drawing>
          <wp:inline distT="0" distB="0" distL="0" distR="0">
            <wp:extent cx="3962953"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8-14 234137.png"/>
                    <pic:cNvPicPr/>
                  </pic:nvPicPr>
                  <pic:blipFill>
                    <a:blip r:embed="rId16">
                      <a:extLst>
                        <a:ext uri="{28A0092B-C50C-407E-A947-70E740481C1C}">
                          <a14:useLocalDpi xmlns:a14="http://schemas.microsoft.com/office/drawing/2010/main" val="0"/>
                        </a:ext>
                      </a:extLst>
                    </a:blip>
                    <a:stretch>
                      <a:fillRect/>
                    </a:stretch>
                  </pic:blipFill>
                  <pic:spPr>
                    <a:xfrm>
                      <a:off x="0" y="0"/>
                      <a:ext cx="3962953" cy="1143160"/>
                    </a:xfrm>
                    <a:prstGeom prst="rect">
                      <a:avLst/>
                    </a:prstGeom>
                  </pic:spPr>
                </pic:pic>
              </a:graphicData>
            </a:graphic>
          </wp:inline>
        </w:drawing>
      </w:r>
    </w:p>
    <w:p w:rsidR="00B92247" w:rsidRPr="00B92247" w:rsidRDefault="00B92247" w:rsidP="00B92247">
      <w:pPr>
        <w:ind w:left="720" w:firstLine="720"/>
      </w:pPr>
    </w:p>
    <w:p w:rsidR="00B92247" w:rsidRPr="00B92247" w:rsidRDefault="00B92247" w:rsidP="00B92247">
      <w:pPr>
        <w:rPr>
          <w:b/>
        </w:rPr>
      </w:pPr>
      <w:r w:rsidRPr="00B92247">
        <w:rPr>
          <w:b/>
        </w:rPr>
        <w:t xml:space="preserve">Internal JavaScript – </w:t>
      </w:r>
    </w:p>
    <w:p w:rsidR="00B92247" w:rsidRDefault="00B92247" w:rsidP="00B92247"/>
    <w:p w:rsidR="00B92247" w:rsidRPr="00B92247" w:rsidRDefault="00B92247" w:rsidP="00B92247">
      <w:pPr>
        <w:pStyle w:val="ListParagraph"/>
        <w:numPr>
          <w:ilvl w:val="0"/>
          <w:numId w:val="5"/>
        </w:numPr>
      </w:pPr>
      <w:r w:rsidRPr="00B92247">
        <w:t>Internal JavaScripts are scripts enclosed between the tag &lt;script&gt; and &lt;script&gt; and</w:t>
      </w:r>
    </w:p>
    <w:p w:rsidR="00B92247" w:rsidRPr="00B92247" w:rsidRDefault="00B92247" w:rsidP="00B92247">
      <w:pPr>
        <w:pStyle w:val="ListParagraph"/>
        <w:numPr>
          <w:ilvl w:val="0"/>
          <w:numId w:val="5"/>
        </w:numPr>
      </w:pPr>
      <w:r w:rsidRPr="00B92247">
        <w:t>embedded within the head or body section of the Web documents</w:t>
      </w:r>
    </w:p>
    <w:p w:rsidR="00B92247" w:rsidRPr="00B92247" w:rsidRDefault="00B92247" w:rsidP="00B92247">
      <w:pPr>
        <w:ind w:left="720" w:firstLine="720"/>
      </w:pPr>
    </w:p>
    <w:p w:rsidR="00B92247" w:rsidRPr="00B92247" w:rsidRDefault="00B92247" w:rsidP="00B92247">
      <w:pPr>
        <w:ind w:left="720" w:firstLine="720"/>
      </w:pPr>
      <w:r>
        <w:rPr>
          <w:noProof/>
        </w:rPr>
        <w:drawing>
          <wp:inline distT="0" distB="0" distL="0" distR="0">
            <wp:extent cx="5865446" cy="1658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8-14 234231.png"/>
                    <pic:cNvPicPr/>
                  </pic:nvPicPr>
                  <pic:blipFill>
                    <a:blip r:embed="rId17">
                      <a:extLst>
                        <a:ext uri="{28A0092B-C50C-407E-A947-70E740481C1C}">
                          <a14:useLocalDpi xmlns:a14="http://schemas.microsoft.com/office/drawing/2010/main" val="0"/>
                        </a:ext>
                      </a:extLst>
                    </a:blip>
                    <a:stretch>
                      <a:fillRect/>
                    </a:stretch>
                  </pic:blipFill>
                  <pic:spPr>
                    <a:xfrm>
                      <a:off x="0" y="0"/>
                      <a:ext cx="5875800" cy="1661548"/>
                    </a:xfrm>
                    <a:prstGeom prst="rect">
                      <a:avLst/>
                    </a:prstGeom>
                  </pic:spPr>
                </pic:pic>
              </a:graphicData>
            </a:graphic>
          </wp:inline>
        </w:drawing>
      </w:r>
    </w:p>
    <w:p w:rsidR="00B92247" w:rsidRPr="00B92247" w:rsidRDefault="00B92247" w:rsidP="00B92247">
      <w:pPr>
        <w:ind w:left="720" w:firstLine="720"/>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Default="00B92247" w:rsidP="00B92247">
      <w:pPr>
        <w:rPr>
          <w:b/>
        </w:rPr>
      </w:pPr>
    </w:p>
    <w:p w:rsidR="00B92247" w:rsidRPr="00B92247" w:rsidRDefault="00B92247" w:rsidP="00B92247">
      <w:pPr>
        <w:rPr>
          <w:b/>
        </w:rPr>
      </w:pPr>
      <w:r w:rsidRPr="00B92247">
        <w:rPr>
          <w:b/>
        </w:rPr>
        <w:lastRenderedPageBreak/>
        <w:t xml:space="preserve">Inline JavaScript – </w:t>
      </w:r>
    </w:p>
    <w:p w:rsidR="00B92247" w:rsidRPr="00B92247" w:rsidRDefault="00B92247" w:rsidP="00B92247">
      <w:pPr>
        <w:pStyle w:val="ListParagraph"/>
        <w:numPr>
          <w:ilvl w:val="0"/>
          <w:numId w:val="8"/>
        </w:numPr>
        <w:rPr>
          <w:b/>
          <w:u w:val="single"/>
        </w:rPr>
      </w:pPr>
      <w:r w:rsidRPr="00B92247">
        <w:t>Included within the values of attributes (Event Handler)</w:t>
      </w:r>
    </w:p>
    <w:p w:rsidR="00B92247" w:rsidRDefault="00B92247" w:rsidP="00B92247">
      <w:pPr>
        <w:rPr>
          <w:b/>
          <w:i/>
          <w:u w:val="single"/>
        </w:rPr>
      </w:pPr>
      <w:r>
        <w:rPr>
          <w:b/>
          <w:i/>
          <w:noProof/>
          <w:u w:val="single"/>
        </w:rPr>
        <w:drawing>
          <wp:inline distT="0" distB="0" distL="0" distR="0">
            <wp:extent cx="4372585" cy="25625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2-08-14 234211.png"/>
                    <pic:cNvPicPr/>
                  </pic:nvPicPr>
                  <pic:blipFill>
                    <a:blip r:embed="rId18">
                      <a:extLst>
                        <a:ext uri="{28A0092B-C50C-407E-A947-70E740481C1C}">
                          <a14:useLocalDpi xmlns:a14="http://schemas.microsoft.com/office/drawing/2010/main" val="0"/>
                        </a:ext>
                      </a:extLst>
                    </a:blip>
                    <a:stretch>
                      <a:fillRect/>
                    </a:stretch>
                  </pic:blipFill>
                  <pic:spPr>
                    <a:xfrm>
                      <a:off x="0" y="0"/>
                      <a:ext cx="4372585" cy="2562583"/>
                    </a:xfrm>
                    <a:prstGeom prst="rect">
                      <a:avLst/>
                    </a:prstGeom>
                  </pic:spPr>
                </pic:pic>
              </a:graphicData>
            </a:graphic>
          </wp:inline>
        </w:drawing>
      </w:r>
    </w:p>
    <w:p w:rsidR="00B92247" w:rsidRDefault="00B92247" w:rsidP="00B92247">
      <w:pPr>
        <w:rPr>
          <w:b/>
          <w:i/>
          <w:u w:val="single"/>
        </w:rPr>
      </w:pPr>
    </w:p>
    <w:p w:rsidR="00B92247" w:rsidRDefault="00B92247" w:rsidP="00B92247">
      <w:pPr>
        <w:rPr>
          <w:b/>
          <w:i/>
          <w:u w:val="single"/>
        </w:rPr>
      </w:pPr>
    </w:p>
    <w:p w:rsidR="00707B48" w:rsidRPr="00707B48" w:rsidRDefault="00707B48" w:rsidP="00B92247">
      <w:pPr>
        <w:rPr>
          <w:b/>
          <w:sz w:val="28"/>
          <w:u w:val="single"/>
        </w:rPr>
      </w:pPr>
      <w:r w:rsidRPr="00707B48">
        <w:rPr>
          <w:b/>
          <w:sz w:val="28"/>
          <w:u w:val="single"/>
        </w:rPr>
        <w:t>There are 3 kinds of declarations in JS –</w:t>
      </w:r>
    </w:p>
    <w:p w:rsidR="00707B48" w:rsidRDefault="00707B48" w:rsidP="00B92247"/>
    <w:p w:rsidR="00707B48" w:rsidRDefault="00707B48" w:rsidP="00B92247">
      <w:r>
        <w:tab/>
        <w:t>Var – this declares loacl or and globle variable</w:t>
      </w:r>
    </w:p>
    <w:p w:rsidR="00707B48" w:rsidRDefault="00707B48" w:rsidP="00B92247">
      <w:r>
        <w:tab/>
        <w:t>Let --- declaers a local variable , optionally initialise  it to a value</w:t>
      </w:r>
    </w:p>
    <w:p w:rsidR="00707B48" w:rsidRDefault="00707B48" w:rsidP="00B92247">
      <w:r>
        <w:tab/>
        <w:t>Const--- declaers read-only named constant</w:t>
      </w:r>
    </w:p>
    <w:p w:rsidR="00707B48" w:rsidRDefault="00707B48" w:rsidP="00B92247"/>
    <w:p w:rsidR="00707B48" w:rsidRDefault="00707B48" w:rsidP="00B92247"/>
    <w:p w:rsidR="00707B48" w:rsidRPr="00707B48" w:rsidRDefault="00707B48" w:rsidP="00B92247">
      <w:pPr>
        <w:rPr>
          <w:b/>
          <w:sz w:val="28"/>
          <w:u w:val="single"/>
        </w:rPr>
      </w:pPr>
      <w:r w:rsidRPr="00707B48">
        <w:rPr>
          <w:b/>
          <w:sz w:val="28"/>
          <w:u w:val="single"/>
        </w:rPr>
        <w:t>Comments—</w:t>
      </w:r>
    </w:p>
    <w:p w:rsidR="00707B48" w:rsidRDefault="00707B48" w:rsidP="00B92247"/>
    <w:p w:rsidR="00707B48" w:rsidRDefault="00707B48" w:rsidP="00B92247">
      <w:r>
        <w:t>Single line comments starts with --- // (duble slash)</w:t>
      </w:r>
    </w:p>
    <w:p w:rsidR="00707B48" w:rsidRDefault="00707B48" w:rsidP="00B92247">
      <w:r>
        <w:t>Multiline comments starts with --   /* the comment</w:t>
      </w:r>
    </w:p>
    <w:p w:rsidR="00707B48" w:rsidRDefault="00707B48" w:rsidP="00B92247">
      <w:r>
        <w:tab/>
      </w:r>
      <w:r>
        <w:tab/>
      </w:r>
      <w:r>
        <w:tab/>
      </w:r>
      <w:r>
        <w:tab/>
      </w:r>
      <w:r>
        <w:tab/>
      </w:r>
      <w:r>
        <w:tab/>
      </w:r>
      <w:r>
        <w:tab/>
        <w:t>The comment    */ (embedded within)</w:t>
      </w:r>
    </w:p>
    <w:p w:rsidR="00707B48" w:rsidRDefault="00707B48" w:rsidP="00B92247"/>
    <w:p w:rsidR="00707B48" w:rsidRPr="00707B48" w:rsidRDefault="00707B48" w:rsidP="00B92247">
      <w:pPr>
        <w:rPr>
          <w:b/>
          <w:sz w:val="28"/>
          <w:u w:val="single"/>
        </w:rPr>
      </w:pPr>
    </w:p>
    <w:p w:rsidR="00707B48" w:rsidRPr="00707B48" w:rsidRDefault="00707B48" w:rsidP="00707B48">
      <w:pPr>
        <w:rPr>
          <w:b/>
          <w:sz w:val="28"/>
          <w:u w:val="single"/>
        </w:rPr>
      </w:pPr>
      <w:r w:rsidRPr="00707B48">
        <w:rPr>
          <w:b/>
          <w:sz w:val="28"/>
          <w:u w:val="single"/>
        </w:rPr>
        <w:t>Advantage of JavaScript function</w:t>
      </w:r>
    </w:p>
    <w:p w:rsidR="00707B48" w:rsidRPr="00707B48" w:rsidRDefault="00707B48" w:rsidP="00707B48"/>
    <w:p w:rsidR="00707B48" w:rsidRPr="00707B48" w:rsidRDefault="00707B48" w:rsidP="00707B48">
      <w:pPr>
        <w:rPr>
          <w:b/>
          <w:sz w:val="28"/>
        </w:rPr>
      </w:pPr>
      <w:r w:rsidRPr="00707B48">
        <w:rPr>
          <w:b/>
          <w:sz w:val="28"/>
        </w:rPr>
        <w:t>1.Code reusability:</w:t>
      </w:r>
    </w:p>
    <w:p w:rsidR="00707B48" w:rsidRDefault="00707B48" w:rsidP="00707B48">
      <w:r w:rsidRPr="00707B48">
        <w:t xml:space="preserve"> </w:t>
      </w:r>
    </w:p>
    <w:p w:rsidR="00707B48" w:rsidRPr="00707B48" w:rsidRDefault="00707B48" w:rsidP="00707B48">
      <w:pPr>
        <w:ind w:firstLine="720"/>
      </w:pPr>
      <w:r w:rsidRPr="00707B48">
        <w:t>We can call a function several times so it</w:t>
      </w:r>
    </w:p>
    <w:p w:rsidR="00707B48" w:rsidRDefault="00707B48" w:rsidP="00707B48">
      <w:pPr>
        <w:ind w:firstLine="720"/>
      </w:pPr>
      <w:r w:rsidRPr="00707B48">
        <w:t>save coding.</w:t>
      </w:r>
    </w:p>
    <w:p w:rsidR="00707B48" w:rsidRDefault="00707B48" w:rsidP="00707B48">
      <w:pPr>
        <w:ind w:firstLine="720"/>
      </w:pPr>
    </w:p>
    <w:p w:rsidR="00707B48" w:rsidRPr="00707B48" w:rsidRDefault="00707B48" w:rsidP="00707B48">
      <w:pPr>
        <w:rPr>
          <w:b/>
          <w:sz w:val="28"/>
        </w:rPr>
      </w:pPr>
      <w:r w:rsidRPr="00707B48">
        <w:rPr>
          <w:b/>
          <w:sz w:val="28"/>
        </w:rPr>
        <w:t>2.Less coding:</w:t>
      </w:r>
    </w:p>
    <w:p w:rsidR="00707B48" w:rsidRDefault="00707B48" w:rsidP="00707B48">
      <w:pPr>
        <w:ind w:firstLine="720"/>
      </w:pPr>
      <w:r w:rsidRPr="00707B48">
        <w:t xml:space="preserve"> </w:t>
      </w:r>
    </w:p>
    <w:p w:rsidR="00707B48" w:rsidRPr="00707B48" w:rsidRDefault="00707B48" w:rsidP="00707B48">
      <w:pPr>
        <w:ind w:firstLine="720"/>
      </w:pPr>
      <w:r w:rsidRPr="00707B48">
        <w:t>It makes our program compact. We don’t need to</w:t>
      </w:r>
    </w:p>
    <w:p w:rsidR="00707B48" w:rsidRPr="00707B48" w:rsidRDefault="00707B48" w:rsidP="00707B48">
      <w:pPr>
        <w:ind w:firstLine="720"/>
      </w:pPr>
      <w:r w:rsidRPr="00707B48">
        <w:t>write many lines of code each time to perform a common</w:t>
      </w:r>
    </w:p>
    <w:p w:rsidR="00707B48" w:rsidRDefault="00707B48" w:rsidP="00707B48">
      <w:pPr>
        <w:ind w:firstLine="720"/>
      </w:pPr>
      <w:r w:rsidRPr="00707B48">
        <w:t>task.</w:t>
      </w:r>
    </w:p>
    <w:p w:rsidR="00707B48" w:rsidRDefault="00707B48" w:rsidP="00707B48">
      <w:pPr>
        <w:ind w:firstLine="720"/>
      </w:pPr>
    </w:p>
    <w:p w:rsidR="00707B48" w:rsidRDefault="00707B48" w:rsidP="00707B48">
      <w:pPr>
        <w:ind w:firstLine="720"/>
      </w:pPr>
    </w:p>
    <w:p w:rsidR="00707B48" w:rsidRDefault="00707B48" w:rsidP="00707B48">
      <w:pPr>
        <w:ind w:firstLine="720"/>
      </w:pPr>
    </w:p>
    <w:p w:rsidR="00707B48" w:rsidRDefault="00707B48" w:rsidP="00707B48">
      <w:pPr>
        <w:ind w:firstLine="720"/>
      </w:pPr>
    </w:p>
    <w:p w:rsidR="00707B48" w:rsidRDefault="00707B48" w:rsidP="00707B48">
      <w:pPr>
        <w:ind w:firstLine="720"/>
      </w:pPr>
    </w:p>
    <w:p w:rsidR="00707B48" w:rsidRDefault="00707B48" w:rsidP="00707B48">
      <w:pPr>
        <w:ind w:firstLine="720"/>
      </w:pPr>
      <w:r>
        <w:rPr>
          <w:noProof/>
        </w:rPr>
        <w:lastRenderedPageBreak/>
        <w:drawing>
          <wp:inline distT="0" distB="0" distL="0" distR="0">
            <wp:extent cx="6601746" cy="4563112"/>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8-15 000056.png"/>
                    <pic:cNvPicPr/>
                  </pic:nvPicPr>
                  <pic:blipFill>
                    <a:blip r:embed="rId19">
                      <a:extLst>
                        <a:ext uri="{28A0092B-C50C-407E-A947-70E740481C1C}">
                          <a14:useLocalDpi xmlns:a14="http://schemas.microsoft.com/office/drawing/2010/main" val="0"/>
                        </a:ext>
                      </a:extLst>
                    </a:blip>
                    <a:stretch>
                      <a:fillRect/>
                    </a:stretch>
                  </pic:blipFill>
                  <pic:spPr>
                    <a:xfrm>
                      <a:off x="0" y="0"/>
                      <a:ext cx="6601746" cy="4563112"/>
                    </a:xfrm>
                    <a:prstGeom prst="rect">
                      <a:avLst/>
                    </a:prstGeom>
                  </pic:spPr>
                </pic:pic>
              </a:graphicData>
            </a:graphic>
          </wp:inline>
        </w:drawing>
      </w:r>
    </w:p>
    <w:p w:rsidR="00971C5B" w:rsidRDefault="00707B48" w:rsidP="00707B48">
      <w:pPr>
        <w:ind w:left="720"/>
        <w:rPr>
          <w:i/>
          <w:sz w:val="32"/>
        </w:rPr>
      </w:pPr>
      <w:r w:rsidRPr="00707B48">
        <w:rPr>
          <w:i/>
          <w:sz w:val="32"/>
        </w:rPr>
        <w:t>In this example, the JavaScript code, function myFunction ( ), is in the &lt;head&gt; section of the page.However, you can also put it into the &lt;body&gt; section, the effect will be the same.</w:t>
      </w: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p>
    <w:p w:rsidR="00971C5B" w:rsidRDefault="00971C5B" w:rsidP="00707B48">
      <w:pPr>
        <w:ind w:left="720"/>
        <w:rPr>
          <w:i/>
          <w:sz w:val="32"/>
        </w:rPr>
      </w:pPr>
      <w:bookmarkStart w:id="0" w:name="_GoBack"/>
      <w:bookmarkEnd w:id="0"/>
    </w:p>
    <w:p w:rsidR="00971C5B" w:rsidRPr="004A3ADD" w:rsidRDefault="00971C5B" w:rsidP="00707B48">
      <w:pPr>
        <w:ind w:left="720"/>
        <w:rPr>
          <w:sz w:val="32"/>
        </w:rPr>
      </w:pPr>
    </w:p>
    <w:p w:rsidR="00971C5B" w:rsidRDefault="00971C5B" w:rsidP="00707B48">
      <w:pPr>
        <w:ind w:left="720"/>
        <w:rPr>
          <w:i/>
          <w:sz w:val="32"/>
        </w:rPr>
      </w:pPr>
    </w:p>
    <w:p w:rsidR="00971C5B" w:rsidRDefault="00971C5B" w:rsidP="00707B48">
      <w:pPr>
        <w:ind w:left="720"/>
        <w:rPr>
          <w:i/>
          <w:sz w:val="32"/>
        </w:rPr>
      </w:pPr>
    </w:p>
    <w:p w:rsidR="008B3D52" w:rsidRPr="004A3ADD" w:rsidRDefault="00971C5B" w:rsidP="00707B48">
      <w:pPr>
        <w:ind w:left="720"/>
        <w:rPr>
          <w:b/>
          <w:i/>
          <w:u w:val="single"/>
        </w:rPr>
      </w:pPr>
      <w:r w:rsidRPr="004A3ADD">
        <w:rPr>
          <w:b/>
          <w:i/>
          <w:sz w:val="32"/>
          <w:u w:val="single"/>
        </w:rPr>
        <w:t xml:space="preserve">To be </w:t>
      </w:r>
      <w:r w:rsidR="004A3ADD" w:rsidRPr="004A3ADD">
        <w:rPr>
          <w:b/>
          <w:i/>
          <w:sz w:val="32"/>
          <w:u w:val="single"/>
        </w:rPr>
        <w:t xml:space="preserve">continued </w:t>
      </w:r>
      <w:r w:rsidR="008B3D52" w:rsidRPr="004A3ADD">
        <w:rPr>
          <w:b/>
          <w:i/>
          <w:u w:val="single"/>
        </w:rPr>
        <w:br w:type="page"/>
      </w:r>
    </w:p>
    <w:p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rsidTr="00A24793">
        <w:trPr>
          <w:trHeight w:val="3180"/>
        </w:trPr>
        <w:tc>
          <w:tcPr>
            <w:tcW w:w="993" w:type="dxa"/>
            <w:vMerge w:val="restart"/>
            <w:shd w:val="clear" w:color="auto" w:fill="00C1C7" w:themeFill="accent2"/>
          </w:tcPr>
          <w:p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rsidR="0031055C" w:rsidRPr="003A798E" w:rsidRDefault="0031055C" w:rsidP="0031055C"/>
        </w:tc>
        <w:tc>
          <w:tcPr>
            <w:tcW w:w="992" w:type="dxa"/>
            <w:vMerge w:val="restart"/>
            <w:shd w:val="clear" w:color="auto" w:fill="00C1C7" w:themeFill="accent2"/>
          </w:tcPr>
          <w:p w:rsidR="0031055C" w:rsidRPr="003A798E" w:rsidRDefault="0031055C" w:rsidP="00F16376"/>
        </w:tc>
      </w:tr>
      <w:tr w:rsidR="0031055C" w:rsidRPr="003A798E" w:rsidTr="00A24793">
        <w:trPr>
          <w:trHeight w:val="5966"/>
        </w:trPr>
        <w:tc>
          <w:tcPr>
            <w:tcW w:w="993" w:type="dxa"/>
            <w:vMerge/>
            <w:shd w:val="clear" w:color="auto" w:fill="00C1C7" w:themeFill="accent2"/>
          </w:tcPr>
          <w:p w:rsidR="0031055C" w:rsidRPr="003A798E" w:rsidRDefault="0031055C" w:rsidP="00F16376"/>
        </w:tc>
        <w:tc>
          <w:tcPr>
            <w:tcW w:w="8788" w:type="dxa"/>
            <w:tcBorders>
              <w:top w:val="single" w:sz="36" w:space="0" w:color="123869" w:themeColor="accent1"/>
              <w:bottom w:val="single" w:sz="36" w:space="0" w:color="123869" w:themeColor="accent1"/>
            </w:tcBorders>
            <w:shd w:val="clear" w:color="auto" w:fill="FFFFFF" w:themeFill="background1"/>
            <w:vAlign w:val="center"/>
          </w:tcPr>
          <w:p w:rsidR="00F16376" w:rsidRDefault="00F16376" w:rsidP="008B3D52">
            <w:pPr>
              <w:pStyle w:val="Quote"/>
            </w:pPr>
          </w:p>
          <w:p w:rsidR="008B3D52" w:rsidRDefault="008B3D52" w:rsidP="008B3D52">
            <w:pPr>
              <w:pStyle w:val="Quote"/>
            </w:pPr>
            <w:r>
              <w:t>The End.</w:t>
            </w:r>
          </w:p>
          <w:p w:rsidR="008B3D52" w:rsidRPr="008B3D52" w:rsidRDefault="008B3D52" w:rsidP="008B3D52">
            <w:pPr>
              <w:pStyle w:val="Quote"/>
            </w:pPr>
            <w:r>
              <w:t>Thank you</w:t>
            </w:r>
          </w:p>
        </w:tc>
        <w:tc>
          <w:tcPr>
            <w:tcW w:w="992" w:type="dxa"/>
            <w:vMerge/>
            <w:shd w:val="clear" w:color="auto" w:fill="00C1C7" w:themeFill="accent2"/>
          </w:tcPr>
          <w:p w:rsidR="0031055C" w:rsidRPr="003A798E" w:rsidRDefault="0031055C" w:rsidP="00F16376"/>
        </w:tc>
      </w:tr>
      <w:tr w:rsidR="0031055C" w:rsidRPr="003A798E" w:rsidTr="00A24793">
        <w:trPr>
          <w:trHeight w:val="4074"/>
        </w:trPr>
        <w:tc>
          <w:tcPr>
            <w:tcW w:w="993" w:type="dxa"/>
            <w:vMerge/>
            <w:shd w:val="clear" w:color="auto" w:fill="00C1C7" w:themeFill="accent2"/>
          </w:tcPr>
          <w:p w:rsidR="0031055C" w:rsidRPr="003A798E" w:rsidRDefault="0031055C" w:rsidP="00F16376"/>
        </w:tc>
        <w:tc>
          <w:tcPr>
            <w:tcW w:w="8788" w:type="dxa"/>
            <w:tcBorders>
              <w:top w:val="single" w:sz="36" w:space="0" w:color="123869" w:themeColor="accent1"/>
            </w:tcBorders>
            <w:shd w:val="clear" w:color="auto" w:fill="00C1C7" w:themeFill="accent2"/>
          </w:tcPr>
          <w:p w:rsidR="0031055C" w:rsidRPr="003A798E" w:rsidRDefault="0031055C" w:rsidP="0031055C"/>
        </w:tc>
        <w:tc>
          <w:tcPr>
            <w:tcW w:w="992" w:type="dxa"/>
            <w:vMerge/>
            <w:shd w:val="clear" w:color="auto" w:fill="00C1C7" w:themeFill="accent2"/>
          </w:tcPr>
          <w:p w:rsidR="0031055C" w:rsidRPr="003A798E" w:rsidRDefault="0031055C" w:rsidP="00F16376"/>
        </w:tc>
      </w:tr>
    </w:tbl>
    <w:p w:rsidR="00A81248" w:rsidRPr="003A798E" w:rsidRDefault="00C66528">
      <w:r w:rsidRPr="003A798E">
        <w:rPr>
          <w:noProof/>
        </w:rPr>
        <mc:AlternateContent>
          <mc:Choice Requires="wps">
            <w:drawing>
              <wp:anchor distT="0" distB="0" distL="114300" distR="114300" simplePos="0" relativeHeight="251661312" behindDoc="1" locked="0" layoutInCell="1" allowOverlap="1" wp14:anchorId="7F1F5419" wp14:editId="3976D975">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6703F60D"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DuigIAAOY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20"/>
      <w:footerReference w:type="default" r:id="rId2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A6F" w:rsidRDefault="00AE1A6F" w:rsidP="001205A1">
      <w:r>
        <w:separator/>
      </w:r>
    </w:p>
  </w:endnote>
  <w:endnote w:type="continuationSeparator" w:id="0">
    <w:p w:rsidR="00AE1A6F" w:rsidRDefault="00AE1A6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Content>
      <w:p w:rsidR="00971C5B" w:rsidRDefault="00971C5B" w:rsidP="00F16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71C5B" w:rsidRDefault="00971C5B"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Content>
      <w:p w:rsidR="00971C5B" w:rsidRDefault="00971C5B" w:rsidP="00F16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3ADD">
          <w:rPr>
            <w:rStyle w:val="PageNumber"/>
            <w:noProof/>
          </w:rPr>
          <w:t>9</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971C5B" w:rsidTr="005F4F46">
      <w:tc>
        <w:tcPr>
          <w:tcW w:w="5395" w:type="dxa"/>
        </w:tcPr>
        <w:p w:rsidR="00971C5B" w:rsidRPr="001205A1" w:rsidRDefault="00971C5B" w:rsidP="00C66528">
          <w:pPr>
            <w:pStyle w:val="Footer"/>
          </w:pPr>
          <w:sdt>
            <w:sdtPr>
              <w:rPr>
                <w:color w:val="7F7F7F" w:themeColor="text1" w:themeTint="80"/>
              </w:rPr>
              <w:id w:val="-94713725"/>
              <w:temporary/>
              <w:showingPlcHdr/>
              <w15:appearance w15:val="hidden"/>
            </w:sdtPr>
            <w:sdtContent>
              <w:r w:rsidRPr="00FC49AE">
                <w:t>REPORT TITLE</w:t>
              </w:r>
            </w:sdtContent>
          </w:sdt>
        </w:p>
      </w:tc>
      <w:tc>
        <w:tcPr>
          <w:tcW w:w="5395" w:type="dxa"/>
        </w:tcPr>
        <w:p w:rsidR="00971C5B" w:rsidRPr="001205A1" w:rsidRDefault="00971C5B" w:rsidP="001205A1">
          <w:pPr>
            <w:pStyle w:val="Footer"/>
          </w:pPr>
          <w:r w:rsidRPr="001205A1">
            <w:t xml:space="preserve">   </w:t>
          </w:r>
        </w:p>
      </w:tc>
    </w:tr>
  </w:tbl>
  <w:p w:rsidR="00971C5B" w:rsidRDefault="00971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A6F" w:rsidRDefault="00AE1A6F" w:rsidP="001205A1">
      <w:r>
        <w:separator/>
      </w:r>
    </w:p>
  </w:footnote>
  <w:footnote w:type="continuationSeparator" w:id="0">
    <w:p w:rsidR="00AE1A6F" w:rsidRDefault="00AE1A6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B0"/>
    <w:multiLevelType w:val="hybridMultilevel"/>
    <w:tmpl w:val="1F3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B51C4"/>
    <w:multiLevelType w:val="hybridMultilevel"/>
    <w:tmpl w:val="12B07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A1377"/>
    <w:multiLevelType w:val="hybridMultilevel"/>
    <w:tmpl w:val="ED9E6B7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25085843"/>
    <w:multiLevelType w:val="hybridMultilevel"/>
    <w:tmpl w:val="B99A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A27D1"/>
    <w:multiLevelType w:val="hybridMultilevel"/>
    <w:tmpl w:val="A0E614E0"/>
    <w:lvl w:ilvl="0" w:tplc="04090001">
      <w:start w:val="1"/>
      <w:numFmt w:val="bullet"/>
      <w:lvlText w:val=""/>
      <w:lvlJc w:val="left"/>
      <w:pPr>
        <w:ind w:left="720" w:hanging="360"/>
      </w:pPr>
      <w:rPr>
        <w:rFonts w:ascii="Symbol" w:hAnsi="Symbol" w:hint="default"/>
      </w:rPr>
    </w:lvl>
    <w:lvl w:ilvl="1" w:tplc="5B3C8794">
      <w:numFmt w:val="bullet"/>
      <w:lvlText w:val="•"/>
      <w:lvlJc w:val="left"/>
      <w:pPr>
        <w:ind w:left="1440" w:hanging="360"/>
      </w:pPr>
      <w:rPr>
        <w:rFonts w:ascii="Georgia" w:eastAsiaTheme="minorHAnsi" w:hAnsi="Georg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4BDF"/>
    <w:multiLevelType w:val="hybridMultilevel"/>
    <w:tmpl w:val="EF8C6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0100AE"/>
    <w:multiLevelType w:val="hybridMultilevel"/>
    <w:tmpl w:val="A79C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A0E3D"/>
    <w:multiLevelType w:val="hybridMultilevel"/>
    <w:tmpl w:val="BA6A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60"/>
    <w:rsid w:val="00037FEB"/>
    <w:rsid w:val="000C4ED1"/>
    <w:rsid w:val="001205A1"/>
    <w:rsid w:val="00156F75"/>
    <w:rsid w:val="002877E8"/>
    <w:rsid w:val="002E7C4E"/>
    <w:rsid w:val="002F6CA0"/>
    <w:rsid w:val="0031055C"/>
    <w:rsid w:val="00371EE1"/>
    <w:rsid w:val="003910ED"/>
    <w:rsid w:val="003A798E"/>
    <w:rsid w:val="00425A99"/>
    <w:rsid w:val="004908F0"/>
    <w:rsid w:val="004A3ADD"/>
    <w:rsid w:val="005E6B25"/>
    <w:rsid w:val="005F4F46"/>
    <w:rsid w:val="006376BD"/>
    <w:rsid w:val="006C60E6"/>
    <w:rsid w:val="00707B48"/>
    <w:rsid w:val="007B0740"/>
    <w:rsid w:val="007C1BAB"/>
    <w:rsid w:val="007E39AB"/>
    <w:rsid w:val="008B3D52"/>
    <w:rsid w:val="00971C5B"/>
    <w:rsid w:val="00A15CF7"/>
    <w:rsid w:val="00A24793"/>
    <w:rsid w:val="00A53A60"/>
    <w:rsid w:val="00A81248"/>
    <w:rsid w:val="00AE1A6F"/>
    <w:rsid w:val="00B92247"/>
    <w:rsid w:val="00C66528"/>
    <w:rsid w:val="00C915F0"/>
    <w:rsid w:val="00D50ECF"/>
    <w:rsid w:val="00EB6382"/>
    <w:rsid w:val="00EE731F"/>
    <w:rsid w:val="00F16376"/>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E92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8B3D52"/>
    <w:pPr>
      <w:ind w:left="720"/>
      <w:contextualSpacing/>
    </w:pPr>
  </w:style>
  <w:style w:type="character" w:styleId="Hyperlink">
    <w:name w:val="Hyperlink"/>
    <w:basedOn w:val="DefaultParagraphFont"/>
    <w:uiPriority w:val="99"/>
    <w:semiHidden/>
    <w:rsid w:val="00F16376"/>
    <w:rPr>
      <w:color w:val="0000FF" w:themeColor="hyperlink"/>
      <w:u w:val="single"/>
    </w:rPr>
  </w:style>
  <w:style w:type="character" w:styleId="FollowedHyperlink">
    <w:name w:val="FollowedHyperlink"/>
    <w:basedOn w:val="DefaultParagraphFont"/>
    <w:uiPriority w:val="99"/>
    <w:semiHidden/>
    <w:rsid w:val="00F163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funboi/-SIT120-RWA-Assignments.gi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ekai-Ji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CBAC27-CA49-4152-9F21-0DE8F7FD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9</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2022-08-05T05:07:00Z</dcterms:created>
  <dcterms:modified xsi:type="dcterms:W3CDTF">2022-08-14T18:33:00Z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